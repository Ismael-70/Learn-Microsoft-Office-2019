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38461C" w:rsidRPr="00D91B79" w:rsidRDefault="00F85C04">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F85C04">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F85C04">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w:t>
      </w:r>
      <w:proofErr w:type="spellStart"/>
      <w:r w:rsidR="00B1279E" w:rsidRPr="00D91B79">
        <w:rPr>
          <w:rFonts w:ascii="Century Gothic" w:hAnsi="Century Gothic"/>
        </w:rPr>
        <w:t>furpets</w:t>
      </w:r>
      <w:proofErr w:type="spellEnd"/>
      <w:r w:rsidR="00B1279E" w:rsidRPr="00D91B79">
        <w:rPr>
          <w:rFonts w:ascii="Century Gothic" w:hAnsi="Century Gothic"/>
        </w:rPr>
        <w:t xml:space="preserve">.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proofErr w:type="spellStart"/>
      <w:r w:rsidR="00A54C55" w:rsidRPr="00D91B79">
        <w:rPr>
          <w:rFonts w:ascii="Century Gothic" w:hAnsi="Century Gothic"/>
        </w:rPr>
        <w:t>weeeks</w:t>
      </w:r>
      <w:proofErr w:type="spellEnd"/>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C04" w:rsidRDefault="00F85C04">
      <w:r>
        <w:separator/>
      </w:r>
    </w:p>
  </w:endnote>
  <w:endnote w:type="continuationSeparator" w:id="0">
    <w:p w:rsidR="00F85C04" w:rsidRDefault="00F8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C04" w:rsidRDefault="00F85C04">
      <w:r>
        <w:separator/>
      </w:r>
    </w:p>
  </w:footnote>
  <w:footnote w:type="continuationSeparator" w:id="0">
    <w:p w:rsidR="00F85C04" w:rsidRDefault="00F85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F85C04">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304B68"/>
    <w:rsid w:val="0038461C"/>
    <w:rsid w:val="003900DC"/>
    <w:rsid w:val="004243C9"/>
    <w:rsid w:val="00443A73"/>
    <w:rsid w:val="004B7DA6"/>
    <w:rsid w:val="004E3359"/>
    <w:rsid w:val="00535573"/>
    <w:rsid w:val="005E13FC"/>
    <w:rsid w:val="006367B0"/>
    <w:rsid w:val="00657D88"/>
    <w:rsid w:val="00702D43"/>
    <w:rsid w:val="007825E7"/>
    <w:rsid w:val="00815F8F"/>
    <w:rsid w:val="008454E2"/>
    <w:rsid w:val="008D7A87"/>
    <w:rsid w:val="009D16B0"/>
    <w:rsid w:val="00A0434C"/>
    <w:rsid w:val="00A54C55"/>
    <w:rsid w:val="00B1279E"/>
    <w:rsid w:val="00B62ED2"/>
    <w:rsid w:val="00BC7118"/>
    <w:rsid w:val="00BE49AE"/>
    <w:rsid w:val="00C350AB"/>
    <w:rsid w:val="00D04B72"/>
    <w:rsid w:val="00D35443"/>
    <w:rsid w:val="00D91B79"/>
    <w:rsid w:val="00DB0964"/>
    <w:rsid w:val="00DB5159"/>
    <w:rsid w:val="00DE284C"/>
    <w:rsid w:val="00E31D7E"/>
    <w:rsid w:val="00E46BF6"/>
    <w:rsid w:val="00E630B1"/>
    <w:rsid w:val="00E66F2E"/>
    <w:rsid w:val="00F22A7A"/>
    <w:rsid w:val="00F85C04"/>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A05EF6"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A05EF6"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A05EF6"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A05EF6"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A05EF6"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A05EF6"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A05EF6"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A05EF6"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A05EF6"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A05EF6"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A05EF6"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A05EF6"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A05EF6"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A05EF6"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A05EF6"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A05EF6"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A05EF6"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A05EF6"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4F7BE4"/>
    <w:rsid w:val="006A6ABC"/>
    <w:rsid w:val="00714719"/>
    <w:rsid w:val="00A05E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1</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Foulkes@Work</cp:lastModifiedBy>
  <cp:revision>2</cp:revision>
  <cp:lastPrinted>2003-07-09T20:37:00Z</cp:lastPrinted>
  <dcterms:created xsi:type="dcterms:W3CDTF">2019-11-11T13:09:00Z</dcterms:created>
  <dcterms:modified xsi:type="dcterms:W3CDTF">2019-11-11T13:09:00Z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