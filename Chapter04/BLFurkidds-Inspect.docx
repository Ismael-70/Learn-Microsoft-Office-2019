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 xml:space="preserve">B L </w:t>
          </w:r>
          <w:proofErr w:type="spellStart"/>
          <w:r w:rsidRPr="00D91B79">
            <w:rPr>
              <w:rFonts w:ascii="Century Gothic" w:hAnsi="Century Gothic"/>
            </w:rPr>
            <w:t>Furkidds</w:t>
          </w:r>
          <w:proofErr w:type="spellEnd"/>
        </w:p>
      </w:sdtContent>
    </w:sdt>
    <w:p w:rsidR="0038461C" w:rsidRPr="00D91B79" w:rsidRDefault="00C65D4C">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B62ED2" w:rsidRPr="00D91B79" w:rsidRDefault="00C65D4C">
      <w:pPr>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217CA7" w:rsidRPr="00D91B79">
            <w:rPr>
              <w:rFonts w:ascii="Century Gothic" w:hAnsi="Century Gothic"/>
            </w:rPr>
            <w:t>Safest Solutions Group</w:t>
          </w:r>
        </w:sdtContent>
      </w:sdt>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rsidR="004E3359" w:rsidRPr="00D91B79" w:rsidRDefault="00C65D4C">
      <w:pPr>
        <w:rPr>
          <w:rFonts w:ascii="Century Gothic" w:hAnsi="Century Gothic"/>
        </w:rPr>
      </w:pPr>
      <w:sdt>
        <w:sdtPr>
          <w:rPr>
            <w:rFonts w:ascii="Century Gothic" w:hAnsi="Century Gothic"/>
          </w:rPr>
          <w:alias w:val="Employee name:"/>
          <w:tag w:val="Employee name:"/>
          <w:id w:val="260115480"/>
          <w:placeholder>
            <w:docPart w:val="D8638F23973B4625B9FADFDFD534A4F4"/>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B1279E" w:rsidRPr="00D91B79">
        <w:rPr>
          <w:rFonts w:ascii="Century Gothic" w:hAnsi="Century Gothic"/>
        </w:rPr>
        <w:t xml:space="preserve"> is an intelligent and very motivated individual with a definite love for her </w:t>
      </w:r>
      <w:proofErr w:type="spellStart"/>
      <w:r w:rsidR="00B1279E" w:rsidRPr="00D91B79">
        <w:rPr>
          <w:rFonts w:ascii="Century Gothic" w:hAnsi="Century Gothic"/>
        </w:rPr>
        <w:t>furpets</w:t>
      </w:r>
      <w:proofErr w:type="spellEnd"/>
      <w:r w:rsidR="00B1279E" w:rsidRPr="00D91B79">
        <w:rPr>
          <w:rFonts w:ascii="Century Gothic" w:hAnsi="Century Gothic"/>
        </w:rPr>
        <w:t xml:space="preserve">.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rsidR="00DB0964" w:rsidRPr="00D91B79" w:rsidRDefault="004E3359">
      <w:pPr>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She produced a high-quality newsletter every two </w:t>
      </w:r>
      <w:proofErr w:type="spellStart"/>
      <w:r w:rsidR="00A54C55" w:rsidRPr="00D91B79">
        <w:rPr>
          <w:rFonts w:ascii="Century Gothic" w:hAnsi="Century Gothic"/>
        </w:rPr>
        <w:t>weeeks</w:t>
      </w:r>
      <w:proofErr w:type="spellEnd"/>
      <w:r w:rsidR="00A54C55" w:rsidRPr="00D91B79">
        <w:rPr>
          <w:rFonts w:ascii="Century Gothic" w:hAnsi="Century Gothic"/>
        </w:rPr>
        <w:t xml:space="preserve">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38461C" w:rsidRPr="00D91B79" w:rsidRDefault="006367B0">
      <w:pPr>
        <w:rPr>
          <w:rFonts w:ascii="Century Gothic" w:hAnsi="Century Gothic"/>
        </w:rPr>
      </w:pPr>
      <w:r w:rsidRPr="00D91B79">
        <w:rPr>
          <w:rFonts w:ascii="Century Gothic" w:hAnsi="Century Gothic"/>
        </w:rPr>
        <w:lastRenderedPageBreak/>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 xml:space="preserve">B L </w:t>
          </w:r>
          <w:proofErr w:type="spellStart"/>
          <w:r w:rsidRPr="00D91B79">
            <w:rPr>
              <w:rFonts w:ascii="Century Gothic" w:hAnsi="Century Gothic"/>
            </w:rPr>
            <w:t>Furkidds</w:t>
          </w:r>
          <w:proofErr w:type="spellEnd"/>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headerReference w:type="default" r:id="rId10"/>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D4C" w:rsidRDefault="00C65D4C">
      <w:r>
        <w:separator/>
      </w:r>
    </w:p>
  </w:endnote>
  <w:endnote w:type="continuationSeparator" w:id="0">
    <w:p w:rsidR="00C65D4C" w:rsidRDefault="00C65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D4C" w:rsidRDefault="00C65D4C">
      <w:r>
        <w:separator/>
      </w:r>
    </w:p>
  </w:footnote>
  <w:footnote w:type="continuationSeparator" w:id="0">
    <w:p w:rsidR="00C65D4C" w:rsidRDefault="00C65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t>Recipient Name</w:t>
        </w:r>
      </w:p>
    </w:sdtContent>
  </w:sdt>
  <w:p w:rsidR="0038461C" w:rsidRDefault="00C65D4C">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7CA7"/>
    <w:rsid w:val="00257176"/>
    <w:rsid w:val="00260BE1"/>
    <w:rsid w:val="002A2172"/>
    <w:rsid w:val="002B0F58"/>
    <w:rsid w:val="00304B68"/>
    <w:rsid w:val="0038461C"/>
    <w:rsid w:val="003900DC"/>
    <w:rsid w:val="004243C9"/>
    <w:rsid w:val="00443A73"/>
    <w:rsid w:val="004B4EFC"/>
    <w:rsid w:val="004B7DA6"/>
    <w:rsid w:val="004E3359"/>
    <w:rsid w:val="00535573"/>
    <w:rsid w:val="00541E43"/>
    <w:rsid w:val="005E13FC"/>
    <w:rsid w:val="00614A72"/>
    <w:rsid w:val="006367B0"/>
    <w:rsid w:val="00657D88"/>
    <w:rsid w:val="00702D43"/>
    <w:rsid w:val="007825E7"/>
    <w:rsid w:val="00815F8F"/>
    <w:rsid w:val="008454E2"/>
    <w:rsid w:val="008D7A87"/>
    <w:rsid w:val="009D16B0"/>
    <w:rsid w:val="00A0434C"/>
    <w:rsid w:val="00A54C55"/>
    <w:rsid w:val="00A97258"/>
    <w:rsid w:val="00B1279E"/>
    <w:rsid w:val="00B62ED2"/>
    <w:rsid w:val="00BC7118"/>
    <w:rsid w:val="00BE49AE"/>
    <w:rsid w:val="00C350AB"/>
    <w:rsid w:val="00C65D4C"/>
    <w:rsid w:val="00D04B72"/>
    <w:rsid w:val="00D35443"/>
    <w:rsid w:val="00D91B79"/>
    <w:rsid w:val="00DB0964"/>
    <w:rsid w:val="00DB5159"/>
    <w:rsid w:val="00DE284C"/>
    <w:rsid w:val="00E46BF6"/>
    <w:rsid w:val="00E630B1"/>
    <w:rsid w:val="00E66F2E"/>
    <w:rsid w:val="00EF55B0"/>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5D4C20"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5D4C20" w:rsidRDefault="004F7BE4">
          <w:pPr>
            <w:pStyle w:val="C50FAA4AAAAC47E18339AEA64EF4C39A"/>
          </w:pPr>
          <w:r>
            <w:t>Employee Name</w:t>
          </w:r>
        </w:p>
      </w:docPartBody>
    </w:docPart>
    <w:docPart>
      <w:docPartPr>
        <w:name w:val="D8638F23973B4625B9FADFDFD534A4F4"/>
        <w:category>
          <w:name w:val="General"/>
          <w:gallery w:val="placeholder"/>
        </w:category>
        <w:types>
          <w:type w:val="bbPlcHdr"/>
        </w:types>
        <w:behaviors>
          <w:behavior w:val="content"/>
        </w:behaviors>
        <w:guid w:val="{53ED7939-7C07-484E-A6BA-5D09678A1A78}"/>
      </w:docPartPr>
      <w:docPartBody>
        <w:p w:rsidR="005D4C20" w:rsidRDefault="004F7BE4">
          <w:pPr>
            <w:pStyle w:val="D8638F23973B4625B9FADFDFD534A4F4"/>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361429"/>
    <w:rsid w:val="004F7BE4"/>
    <w:rsid w:val="005D4C20"/>
    <w:rsid w:val="006A6A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2</Pages>
  <Words>329</Words>
  <Characters>1710</Characters>
  <Application>Microsoft Office Word</Application>
  <DocSecurity>0</DocSecurity>
  <Lines>53</Lines>
  <Paragraphs>24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Safest Solutions</cp:lastModifiedBy>
  <cp:revision>2</cp:revision>
  <cp:lastPrinted>2003-07-09T20:37:00Z</cp:lastPrinted>
  <dcterms:created xsi:type="dcterms:W3CDTF">2019-11-06T18:45:00Z</dcterms:created>
  <dcterms:modified xsi:type="dcterms:W3CDTF">2019-11-06T18:45:00Z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